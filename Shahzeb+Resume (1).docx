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016" w:type="pct"/>
        <w:tblInd w:w="-851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Caption w:val="Layout table"/>
        <w:tblDescription w:val="Layout table for name, contact info, and objective"/>
      </w:tblPr>
      <w:tblGrid>
        <w:gridCol w:w="11262"/>
      </w:tblGrid>
      <w:tr w:rsidR="00692703" w:rsidRPr="00F9034B" w14:paraId="26CDCEF4" w14:textId="77777777" w:rsidTr="00B06A4F">
        <w:trPr>
          <w:trHeight w:hRule="exact" w:val="1454"/>
        </w:trPr>
        <w:tc>
          <w:tcPr>
            <w:tcW w:w="11262" w:type="dxa"/>
            <w:tcMar>
              <w:top w:w="0" w:type="dxa"/>
              <w:bottom w:w="0" w:type="dxa"/>
            </w:tcMar>
          </w:tcPr>
          <w:p w14:paraId="34561BFD" w14:textId="6E4F1BC7" w:rsidR="00692703" w:rsidRPr="004A1B3A" w:rsidRDefault="004A1B3A" w:rsidP="00913946">
            <w:pPr>
              <w:pStyle w:val="Title"/>
              <w:rPr>
                <w:sz w:val="48"/>
                <w:szCs w:val="44"/>
                <w:lang w:val="fr-FR"/>
              </w:rPr>
            </w:pPr>
            <w:r w:rsidRPr="004A1B3A">
              <w:rPr>
                <w:rStyle w:val="IntenseEmphasis"/>
                <w:sz w:val="48"/>
                <w:szCs w:val="44"/>
              </w:rPr>
              <w:t>Shahzeb Mahmood</w:t>
            </w:r>
          </w:p>
          <w:p w14:paraId="667C8DBA" w14:textId="077DE131" w:rsidR="00692703" w:rsidRPr="00F9034B" w:rsidRDefault="004A1B3A" w:rsidP="009A0508">
            <w:pPr>
              <w:pStyle w:val="ContactInfo"/>
              <w:rPr>
                <w:lang w:val="fr-FR"/>
              </w:rPr>
            </w:pPr>
            <w:r>
              <w:t>Toronto, Ontario</w:t>
            </w:r>
            <w:r w:rsidR="009A0508" w:rsidRPr="00F9034B">
              <w:rPr>
                <w:lang w:val="fr-FR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50D64214CFA417B8E7D637EF0B131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9034B">
                  <w:rPr>
                    <w:lang w:val="fr-FR"/>
                  </w:rPr>
                  <w:t>·</w:t>
                </w:r>
              </w:sdtContent>
            </w:sdt>
            <w:r w:rsidR="009A0508" w:rsidRPr="00F9034B">
              <w:rPr>
                <w:lang w:val="fr-FR"/>
              </w:rPr>
              <w:t xml:space="preserve"> </w:t>
            </w:r>
            <w:r>
              <w:t>647-569-3162</w:t>
            </w:r>
          </w:p>
          <w:p w14:paraId="53560A16" w14:textId="55BF4D0C" w:rsidR="00692703" w:rsidRPr="00F9034B" w:rsidRDefault="004A1B3A" w:rsidP="00913946">
            <w:pPr>
              <w:pStyle w:val="ContactInfoEmphasis"/>
              <w:contextualSpacing w:val="0"/>
              <w:rPr>
                <w:lang w:val="fr-FR"/>
              </w:rPr>
            </w:pPr>
            <w:r>
              <w:t xml:space="preserve">Shahzebmahmood3@gmail.com </w:t>
            </w:r>
            <w:r w:rsidR="008246D6" w:rsidRPr="00F9034B">
              <w:rPr>
                <w:lang w:val="fr-FR"/>
              </w:rP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FB3A530931645D5B632FEBA946BB94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9034B">
                  <w:rPr>
                    <w:lang w:val="fr-FR"/>
                  </w:rPr>
                  <w:t>·</w:t>
                </w:r>
              </w:sdtContent>
            </w:sdt>
            <w:r w:rsidR="00692703" w:rsidRPr="00F9034B">
              <w:rPr>
                <w:lang w:val="fr-FR"/>
              </w:rPr>
              <w:t xml:space="preserve"> </w:t>
            </w:r>
            <w:r w:rsidRPr="004A1B3A">
              <w:t>www.linkedin.com/in/shahzeb-mahmood-70b694166</w:t>
            </w:r>
          </w:p>
        </w:tc>
      </w:tr>
      <w:tr w:rsidR="009571D8" w:rsidRPr="00CF1A49" w14:paraId="66FAFFB9" w14:textId="77777777" w:rsidTr="00DB21B3">
        <w:trPr>
          <w:trHeight w:val="9916"/>
        </w:trPr>
        <w:tc>
          <w:tcPr>
            <w:tcW w:w="11262" w:type="dxa"/>
            <w:tcMar>
              <w:top w:w="432" w:type="dxa"/>
            </w:tcMar>
          </w:tcPr>
          <w:p w14:paraId="314C9B18" w14:textId="6E5FCC42" w:rsidR="001755A8" w:rsidRDefault="00CB77B4" w:rsidP="003F353A">
            <w:pPr>
              <w:spacing w:after="6" w:line="242" w:lineRule="auto"/>
            </w:pPr>
            <w:r>
              <w:rPr>
                <w:rFonts w:ascii="Arial" w:eastAsia="Arial" w:hAnsi="Arial" w:cs="Arial"/>
              </w:rPr>
              <w:t xml:space="preserve">A skilled and mature professional who enjoys the challenge of an innovative environment to achieve goals individually and within a team. Skilled in many areas working within </w:t>
            </w:r>
            <w:r w:rsidR="00CA2905">
              <w:rPr>
                <w:rFonts w:ascii="Arial" w:eastAsia="Arial" w:hAnsi="Arial" w:cs="Arial"/>
              </w:rPr>
              <w:t>various IT</w:t>
            </w:r>
            <w:r>
              <w:rPr>
                <w:rFonts w:ascii="Arial" w:eastAsia="Arial" w:hAnsi="Arial" w:cs="Arial"/>
              </w:rPr>
              <w:t xml:space="preserve"> </w:t>
            </w:r>
            <w:r w:rsidR="00CA2905">
              <w:rPr>
                <w:rFonts w:ascii="Arial" w:eastAsia="Arial" w:hAnsi="Arial" w:cs="Arial"/>
              </w:rPr>
              <w:t xml:space="preserve">functions </w:t>
            </w:r>
            <w:r>
              <w:rPr>
                <w:rFonts w:ascii="Arial" w:eastAsia="Arial" w:hAnsi="Arial" w:cs="Arial"/>
              </w:rPr>
              <w:t xml:space="preserve">be it </w:t>
            </w:r>
            <w:r w:rsidR="00E00D02">
              <w:rPr>
                <w:rFonts w:ascii="Arial" w:eastAsia="Arial" w:hAnsi="Arial" w:cs="Arial"/>
              </w:rPr>
              <w:t>Support, Developing,</w:t>
            </w:r>
            <w:r>
              <w:rPr>
                <w:rFonts w:ascii="Arial" w:eastAsia="Arial" w:hAnsi="Arial" w:cs="Arial"/>
              </w:rPr>
              <w:t xml:space="preserve"> Networking, Cyber Security or Telephony Solutions. </w:t>
            </w:r>
          </w:p>
          <w:p w14:paraId="6CB0C326" w14:textId="2A3ACBD7" w:rsidR="00B06A4F" w:rsidRPr="005A45B7" w:rsidRDefault="00B06A4F" w:rsidP="005A45B7">
            <w:pPr>
              <w:pStyle w:val="Heading1"/>
              <w:outlineLvl w:val="0"/>
              <w:rPr>
                <w:bCs/>
                <w:u w:val="single"/>
              </w:rPr>
            </w:pPr>
            <w:r w:rsidRPr="005A45B7">
              <w:rPr>
                <w:bCs/>
                <w:u w:val="single"/>
              </w:rPr>
              <w:t>Experience</w:t>
            </w:r>
          </w:p>
          <w:p w14:paraId="6C03B00C" w14:textId="77777777" w:rsidR="00B06A4F" w:rsidRPr="00B06A4F" w:rsidRDefault="00B06A4F" w:rsidP="00B06A4F">
            <w:pPr>
              <w:pStyle w:val="Heading2"/>
              <w:outlineLvl w:val="1"/>
            </w:pPr>
            <w:r w:rsidRPr="00B06A4F">
              <w:t>2020 TO PRESENT</w:t>
            </w:r>
          </w:p>
          <w:p w14:paraId="6485A256" w14:textId="77777777" w:rsidR="00B06A4F" w:rsidRPr="00B06A4F" w:rsidRDefault="00B06A4F" w:rsidP="00B06A4F">
            <w:pPr>
              <w:pStyle w:val="Heading2"/>
              <w:outlineLvl w:val="1"/>
            </w:pPr>
            <w:r w:rsidRPr="00B06A4F">
              <w:t xml:space="preserve">INFRASTRUCTURE TECHNOLOGY HELPDESK ADMIN </w:t>
            </w:r>
          </w:p>
          <w:p w14:paraId="75B19F52" w14:textId="77777777" w:rsidR="00B06A4F" w:rsidRPr="00B06A4F" w:rsidRDefault="00B06A4F" w:rsidP="00B06A4F">
            <w:pPr>
              <w:pStyle w:val="Heading2"/>
              <w:outlineLvl w:val="1"/>
            </w:pPr>
            <w:r w:rsidRPr="00B06A4F">
              <w:t>TRACTIONONDEMAND - TORONTO, CANADA</w:t>
            </w:r>
          </w:p>
          <w:p w14:paraId="3A3A0413" w14:textId="77777777" w:rsidR="00B06A4F" w:rsidRPr="00B06A4F" w:rsidRDefault="00B06A4F" w:rsidP="00B06A4F">
            <w:pPr>
              <w:rPr>
                <w:b/>
                <w:bCs/>
              </w:rPr>
            </w:pPr>
          </w:p>
          <w:p w14:paraId="5EBB2D55" w14:textId="319C4BA6" w:rsidR="00B06A4F" w:rsidRPr="00B06A4F" w:rsidRDefault="00B06A4F" w:rsidP="00B06A4F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 w:rsidRPr="00B06A4F">
              <w:rPr>
                <w:b/>
                <w:bCs/>
              </w:rPr>
              <w:t xml:space="preserve">Identity management using </w:t>
            </w:r>
            <w:r w:rsidR="005A45B7">
              <w:rPr>
                <w:b/>
                <w:bCs/>
              </w:rPr>
              <w:t>O</w:t>
            </w:r>
            <w:r w:rsidRPr="00B06A4F">
              <w:rPr>
                <w:b/>
                <w:bCs/>
              </w:rPr>
              <w:t>kta (Automating onboarding and offboarding task</w:t>
            </w:r>
            <w:r w:rsidR="00F44AFE">
              <w:rPr>
                <w:b/>
                <w:bCs/>
              </w:rPr>
              <w:t>s)</w:t>
            </w:r>
          </w:p>
          <w:p w14:paraId="4DC70D50" w14:textId="37D7E846" w:rsidR="00B06A4F" w:rsidRPr="00B06A4F" w:rsidRDefault="00B06A4F" w:rsidP="00B06A4F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 w:rsidRPr="00B06A4F">
              <w:rPr>
                <w:b/>
                <w:bCs/>
              </w:rPr>
              <w:t xml:space="preserve">Implementing solutions (Google MDM and </w:t>
            </w:r>
            <w:r w:rsidR="007123DB" w:rsidRPr="00B06A4F">
              <w:rPr>
                <w:b/>
                <w:bCs/>
              </w:rPr>
              <w:t>JAMF</w:t>
            </w:r>
            <w:r w:rsidRPr="00B06A4F">
              <w:rPr>
                <w:b/>
                <w:bCs/>
              </w:rPr>
              <w:t>)</w:t>
            </w:r>
          </w:p>
          <w:p w14:paraId="6856A46E" w14:textId="6CB57B45" w:rsidR="00B06A4F" w:rsidRPr="00B06A4F" w:rsidRDefault="00B06A4F" w:rsidP="00B06A4F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 w:rsidRPr="00B06A4F">
              <w:rPr>
                <w:b/>
                <w:bCs/>
              </w:rPr>
              <w:t>Start-up company with about 500 employees now 1000+</w:t>
            </w:r>
          </w:p>
          <w:p w14:paraId="5EEEFF27" w14:textId="02F3CBD3" w:rsidR="00B06A4F" w:rsidRPr="00B06A4F" w:rsidRDefault="00B06A4F" w:rsidP="00B06A4F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 w:rsidRPr="00B06A4F">
              <w:rPr>
                <w:b/>
                <w:bCs/>
              </w:rPr>
              <w:t xml:space="preserve"> IT security (Sophos and </w:t>
            </w:r>
            <w:proofErr w:type="spellStart"/>
            <w:r w:rsidRPr="00B06A4F">
              <w:rPr>
                <w:b/>
                <w:bCs/>
              </w:rPr>
              <w:t>Crowdstrike</w:t>
            </w:r>
            <w:proofErr w:type="spellEnd"/>
            <w:r w:rsidRPr="00B06A4F">
              <w:rPr>
                <w:b/>
                <w:bCs/>
              </w:rPr>
              <w:t>, Incident reports, First responder, Firewalls, and resolution)</w:t>
            </w:r>
          </w:p>
          <w:p w14:paraId="11BF6A4A" w14:textId="128E9015" w:rsidR="00B06A4F" w:rsidRPr="00B06A4F" w:rsidRDefault="00B06A4F" w:rsidP="00B06A4F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 w:rsidRPr="00B06A4F">
              <w:rPr>
                <w:b/>
                <w:bCs/>
              </w:rPr>
              <w:t>1st 2nd, and 3</w:t>
            </w:r>
            <w:r w:rsidR="003F353A">
              <w:rPr>
                <w:b/>
                <w:bCs/>
              </w:rPr>
              <w:t>rd</w:t>
            </w:r>
            <w:r w:rsidRPr="00B06A4F">
              <w:rPr>
                <w:b/>
                <w:bCs/>
              </w:rPr>
              <w:t xml:space="preserve"> Line support</w:t>
            </w:r>
          </w:p>
          <w:p w14:paraId="775D5AAB" w14:textId="4EF34D6E" w:rsidR="00B06A4F" w:rsidRPr="00B06A4F" w:rsidRDefault="00B06A4F" w:rsidP="00B06A4F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 w:rsidRPr="00B06A4F">
              <w:rPr>
                <w:b/>
                <w:bCs/>
              </w:rPr>
              <w:t>Microsoft Azure (Intune management)</w:t>
            </w:r>
          </w:p>
          <w:p w14:paraId="536C3E64" w14:textId="60C1CF97" w:rsidR="00B06A4F" w:rsidRPr="00B06A4F" w:rsidRDefault="00B06A4F" w:rsidP="00B06A4F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 w:rsidRPr="00B06A4F">
              <w:rPr>
                <w:b/>
                <w:bCs/>
              </w:rPr>
              <w:t>Salesforce Support</w:t>
            </w:r>
          </w:p>
          <w:p w14:paraId="7AA26E4C" w14:textId="3B84078F" w:rsidR="00B06A4F" w:rsidRPr="00B06A4F" w:rsidRDefault="00B06A4F" w:rsidP="00B06A4F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 w:rsidRPr="00B06A4F">
              <w:rPr>
                <w:b/>
                <w:bCs/>
              </w:rPr>
              <w:t>GCP and G Suite Administration</w:t>
            </w:r>
          </w:p>
          <w:p w14:paraId="446E4FFF" w14:textId="15A00442" w:rsidR="00B06A4F" w:rsidRPr="00B06A4F" w:rsidRDefault="00B06A4F" w:rsidP="00B06A4F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 w:rsidRPr="00B06A4F">
              <w:rPr>
                <w:b/>
                <w:bCs/>
              </w:rPr>
              <w:t xml:space="preserve">Office Hardware (Switches, </w:t>
            </w:r>
            <w:r w:rsidR="007123DB" w:rsidRPr="00B06A4F">
              <w:rPr>
                <w:b/>
                <w:bCs/>
              </w:rPr>
              <w:t>Servers,</w:t>
            </w:r>
            <w:r w:rsidR="005A45B7">
              <w:rPr>
                <w:b/>
                <w:bCs/>
              </w:rPr>
              <w:t xml:space="preserve"> and </w:t>
            </w:r>
            <w:r w:rsidRPr="00B06A4F">
              <w:rPr>
                <w:b/>
                <w:bCs/>
              </w:rPr>
              <w:t>Patching)</w:t>
            </w:r>
          </w:p>
          <w:p w14:paraId="56FFC32D" w14:textId="3E7F74CC" w:rsidR="00B06A4F" w:rsidRDefault="00B06A4F" w:rsidP="00B06A4F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 w:rsidRPr="00B06A4F">
              <w:rPr>
                <w:b/>
                <w:bCs/>
              </w:rPr>
              <w:t>Scripting (Python, Bash and PowerShell)</w:t>
            </w:r>
          </w:p>
          <w:p w14:paraId="3AB09B0A" w14:textId="6E63DB7E" w:rsidR="00B06A4F" w:rsidRDefault="00B06A4F" w:rsidP="00B06A4F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>
              <w:rPr>
                <w:b/>
                <w:bCs/>
              </w:rPr>
              <w:t>SASS Operations</w:t>
            </w:r>
            <w:r w:rsidR="005A45B7">
              <w:rPr>
                <w:b/>
                <w:bCs/>
              </w:rPr>
              <w:t xml:space="preserve"> (Automating, workflows, scripting)</w:t>
            </w:r>
          </w:p>
          <w:p w14:paraId="4DFDE125" w14:textId="01E79927" w:rsidR="003F353A" w:rsidRPr="003F353A" w:rsidRDefault="003F353A" w:rsidP="003F353A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>
              <w:rPr>
                <w:b/>
                <w:bCs/>
              </w:rPr>
              <w:t>Application packages and management</w:t>
            </w:r>
          </w:p>
          <w:p w14:paraId="1B7FF919" w14:textId="77777777" w:rsidR="00B06A4F" w:rsidRDefault="00B06A4F" w:rsidP="00B06A4F">
            <w:pPr>
              <w:rPr>
                <w:b/>
                <w:bCs/>
              </w:rPr>
            </w:pPr>
          </w:p>
          <w:p w14:paraId="2CEF7183" w14:textId="61C9F319" w:rsidR="00B06A4F" w:rsidRPr="00B06A4F" w:rsidRDefault="00B06A4F" w:rsidP="00B06A4F">
            <w:pPr>
              <w:pStyle w:val="Heading2"/>
              <w:outlineLvl w:val="1"/>
            </w:pPr>
            <w:r w:rsidRPr="00B06A4F">
              <w:t>2019-2020</w:t>
            </w:r>
          </w:p>
          <w:p w14:paraId="78E27219" w14:textId="77777777" w:rsidR="00B06A4F" w:rsidRPr="00B06A4F" w:rsidRDefault="00B06A4F" w:rsidP="00B06A4F">
            <w:pPr>
              <w:pStyle w:val="Heading2"/>
              <w:outlineLvl w:val="1"/>
            </w:pPr>
            <w:r w:rsidRPr="00B06A4F">
              <w:t>APPLICATION SUPPORT ANALYST</w:t>
            </w:r>
          </w:p>
          <w:p w14:paraId="22401C2D" w14:textId="77777777" w:rsidR="00B06A4F" w:rsidRPr="00B06A4F" w:rsidRDefault="00B06A4F" w:rsidP="00B06A4F">
            <w:pPr>
              <w:pStyle w:val="Heading2"/>
              <w:outlineLvl w:val="1"/>
            </w:pPr>
            <w:r w:rsidRPr="00B06A4F">
              <w:t>IMPELLAM GROUP – LUTON, UK</w:t>
            </w:r>
          </w:p>
          <w:p w14:paraId="10859DD4" w14:textId="77777777" w:rsidR="00B06A4F" w:rsidRPr="00B06A4F" w:rsidRDefault="00B06A4F" w:rsidP="00B06A4F">
            <w:pPr>
              <w:rPr>
                <w:b/>
                <w:bCs/>
              </w:rPr>
            </w:pPr>
          </w:p>
          <w:p w14:paraId="71047952" w14:textId="205936D7" w:rsidR="00B06A4F" w:rsidRDefault="00B06A4F" w:rsidP="00B06A4F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B06A4F">
              <w:rPr>
                <w:b/>
                <w:bCs/>
              </w:rPr>
              <w:t>Basic SQL queries (MS SQL)</w:t>
            </w:r>
          </w:p>
          <w:p w14:paraId="1E43A44C" w14:textId="3CD1EEE3" w:rsidR="003F353A" w:rsidRPr="003F353A" w:rsidRDefault="003F353A" w:rsidP="003F353A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3F353A">
              <w:rPr>
                <w:b/>
                <w:bCs/>
              </w:rPr>
              <w:t xml:space="preserve">In-depth troubleshooting using SQL Server, Windows </w:t>
            </w:r>
            <w:r w:rsidR="007123DB" w:rsidRPr="003F353A">
              <w:rPr>
                <w:b/>
                <w:bCs/>
              </w:rPr>
              <w:t>server,</w:t>
            </w:r>
            <w:r w:rsidRPr="003F353A">
              <w:rPr>
                <w:b/>
                <w:bCs/>
              </w:rPr>
              <w:t xml:space="preserve"> and </w:t>
            </w:r>
            <w:proofErr w:type="gramStart"/>
            <w:r w:rsidRPr="003F353A">
              <w:rPr>
                <w:b/>
                <w:bCs/>
              </w:rPr>
              <w:t>New</w:t>
            </w:r>
            <w:proofErr w:type="gramEnd"/>
            <w:r w:rsidRPr="003F353A">
              <w:rPr>
                <w:b/>
                <w:bCs/>
              </w:rPr>
              <w:t xml:space="preserve"> relic.</w:t>
            </w:r>
          </w:p>
          <w:p w14:paraId="53AF3E8A" w14:textId="7D82F192" w:rsidR="00B06A4F" w:rsidRPr="00B06A4F" w:rsidRDefault="00B06A4F" w:rsidP="00B06A4F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B06A4F">
              <w:rPr>
                <w:b/>
                <w:bCs/>
              </w:rPr>
              <w:t>Working with bespoke applications (RDP and Adapt)</w:t>
            </w:r>
          </w:p>
          <w:p w14:paraId="04FF28CD" w14:textId="5A202E0B" w:rsidR="00B06A4F" w:rsidRPr="00B06A4F" w:rsidRDefault="00B06A4F" w:rsidP="00B06A4F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B06A4F">
              <w:rPr>
                <w:b/>
                <w:bCs/>
              </w:rPr>
              <w:t>Resolved web application issues escalated from customer support and other departments.</w:t>
            </w:r>
          </w:p>
          <w:p w14:paraId="4BCCECD4" w14:textId="0392D8B9" w:rsidR="00B06A4F" w:rsidRPr="00B06A4F" w:rsidRDefault="00B06A4F" w:rsidP="00B06A4F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B06A4F">
              <w:rPr>
                <w:b/>
                <w:bCs/>
              </w:rPr>
              <w:t>3rd line support</w:t>
            </w:r>
          </w:p>
          <w:p w14:paraId="0FA66F3D" w14:textId="18CC1E1D" w:rsidR="00B06A4F" w:rsidRPr="00B06A4F" w:rsidRDefault="00B06A4F" w:rsidP="00B06A4F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B06A4F">
              <w:rPr>
                <w:b/>
                <w:bCs/>
              </w:rPr>
              <w:t>Working and maintaining SQL databases</w:t>
            </w:r>
          </w:p>
          <w:p w14:paraId="7F06320D" w14:textId="766919FC" w:rsidR="00B06A4F" w:rsidRDefault="00B06A4F" w:rsidP="00B06A4F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B06A4F">
              <w:rPr>
                <w:b/>
                <w:bCs/>
              </w:rPr>
              <w:t>Monitoring and maintaining applications (New Relic)</w:t>
            </w:r>
          </w:p>
          <w:p w14:paraId="654EC8C4" w14:textId="77777777" w:rsidR="00A2012E" w:rsidRPr="00A2012E" w:rsidRDefault="00A2012E" w:rsidP="00A2012E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A2012E">
              <w:rPr>
                <w:b/>
                <w:bCs/>
              </w:rPr>
              <w:t>Developing, deploying bug fixes. Configuration changes for applications using SQL Server and Windows server.</w:t>
            </w:r>
          </w:p>
          <w:p w14:paraId="1409184A" w14:textId="77777777" w:rsidR="00B06A4F" w:rsidRDefault="00B06A4F" w:rsidP="00B06A4F">
            <w:pPr>
              <w:rPr>
                <w:b/>
                <w:bCs/>
              </w:rPr>
            </w:pPr>
          </w:p>
          <w:p w14:paraId="0E46D477" w14:textId="4E519805" w:rsidR="00CA2905" w:rsidRDefault="00CA2905" w:rsidP="00B06A4F">
            <w:pPr>
              <w:pStyle w:val="Heading2"/>
              <w:outlineLvl w:val="1"/>
            </w:pPr>
          </w:p>
          <w:p w14:paraId="2B41D9E6" w14:textId="77777777" w:rsidR="00CA2905" w:rsidRDefault="00CA2905" w:rsidP="00B06A4F">
            <w:pPr>
              <w:pStyle w:val="Heading2"/>
              <w:outlineLvl w:val="1"/>
            </w:pPr>
          </w:p>
          <w:p w14:paraId="2BBB1416" w14:textId="3BF57EFD" w:rsidR="00B06A4F" w:rsidRPr="00B06A4F" w:rsidRDefault="00B06A4F" w:rsidP="00B06A4F">
            <w:pPr>
              <w:pStyle w:val="Heading2"/>
              <w:outlineLvl w:val="1"/>
            </w:pPr>
            <w:r w:rsidRPr="00B06A4F">
              <w:t>2018-2019</w:t>
            </w:r>
          </w:p>
          <w:p w14:paraId="42FE511B" w14:textId="77777777" w:rsidR="00B06A4F" w:rsidRPr="00B06A4F" w:rsidRDefault="00B06A4F" w:rsidP="00B06A4F">
            <w:pPr>
              <w:pStyle w:val="Heading2"/>
              <w:outlineLvl w:val="1"/>
            </w:pPr>
            <w:r w:rsidRPr="00B06A4F">
              <w:t>SERVICE DESK ANALYST</w:t>
            </w:r>
          </w:p>
          <w:p w14:paraId="317A4CBB" w14:textId="77777777" w:rsidR="00B06A4F" w:rsidRPr="00B06A4F" w:rsidRDefault="00B06A4F" w:rsidP="00B06A4F">
            <w:pPr>
              <w:pStyle w:val="Heading2"/>
              <w:outlineLvl w:val="1"/>
            </w:pPr>
            <w:r w:rsidRPr="00B06A4F">
              <w:t>IMPELLAM GROUP – LUTON, UK</w:t>
            </w:r>
          </w:p>
          <w:p w14:paraId="3BDE6632" w14:textId="77777777" w:rsidR="00B06A4F" w:rsidRPr="00B06A4F" w:rsidRDefault="00B06A4F" w:rsidP="00B06A4F">
            <w:pPr>
              <w:rPr>
                <w:b/>
                <w:bCs/>
              </w:rPr>
            </w:pPr>
          </w:p>
          <w:p w14:paraId="5E0351D9" w14:textId="2CE89CBF" w:rsidR="00B06A4F" w:rsidRPr="00B06A4F" w:rsidRDefault="00B06A4F" w:rsidP="00B06A4F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B06A4F">
              <w:rPr>
                <w:b/>
                <w:bCs/>
              </w:rPr>
              <w:t>1st and 2nd line support</w:t>
            </w:r>
          </w:p>
          <w:p w14:paraId="4067C8D3" w14:textId="25B47546" w:rsidR="00B06A4F" w:rsidRPr="00B06A4F" w:rsidRDefault="00CA2905" w:rsidP="00B06A4F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Global Enterprise Company </w:t>
            </w:r>
          </w:p>
          <w:p w14:paraId="68901C12" w14:textId="79AF938C" w:rsidR="00B06A4F" w:rsidRPr="00B06A4F" w:rsidRDefault="00B06A4F" w:rsidP="00B06A4F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B06A4F">
              <w:rPr>
                <w:b/>
                <w:bCs/>
              </w:rPr>
              <w:t>MS exchange and O365 Administration</w:t>
            </w:r>
          </w:p>
          <w:p w14:paraId="7B91BB12" w14:textId="54F858F1" w:rsidR="00B06A4F" w:rsidRPr="00B06A4F" w:rsidRDefault="00B06A4F" w:rsidP="00B06A4F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B06A4F">
              <w:rPr>
                <w:b/>
                <w:bCs/>
              </w:rPr>
              <w:t>Automating daily task (IRIS and Zendesk)</w:t>
            </w:r>
          </w:p>
          <w:p w14:paraId="20C2AE42" w14:textId="3C10AEE0" w:rsidR="00B06A4F" w:rsidRPr="00B06A4F" w:rsidRDefault="00B06A4F" w:rsidP="00B06A4F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B06A4F">
              <w:rPr>
                <w:b/>
                <w:bCs/>
              </w:rPr>
              <w:t>Monitoring and maintaining infrastructure (</w:t>
            </w:r>
            <w:r w:rsidR="007123DB" w:rsidRPr="00B06A4F">
              <w:rPr>
                <w:b/>
                <w:bCs/>
              </w:rPr>
              <w:t>SolarWinds</w:t>
            </w:r>
            <w:r w:rsidRPr="00B06A4F">
              <w:rPr>
                <w:b/>
                <w:bCs/>
              </w:rPr>
              <w:t xml:space="preserve">) </w:t>
            </w:r>
          </w:p>
          <w:p w14:paraId="67A3D23F" w14:textId="24376394" w:rsidR="00B06A4F" w:rsidRPr="00B06A4F" w:rsidRDefault="00B06A4F" w:rsidP="00B06A4F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B06A4F">
              <w:rPr>
                <w:b/>
                <w:bCs/>
              </w:rPr>
              <w:t>Active directory management</w:t>
            </w:r>
            <w:r w:rsidR="005A45B7">
              <w:rPr>
                <w:b/>
                <w:bCs/>
              </w:rPr>
              <w:t xml:space="preserve"> (Azure AD and On-premises AD)</w:t>
            </w:r>
          </w:p>
          <w:p w14:paraId="12C5A48A" w14:textId="56344877" w:rsidR="00B06A4F" w:rsidRDefault="00B06A4F" w:rsidP="00B06A4F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B06A4F">
              <w:rPr>
                <w:b/>
                <w:bCs/>
              </w:rPr>
              <w:t>Implementing solution and new software</w:t>
            </w:r>
          </w:p>
          <w:p w14:paraId="227077C5" w14:textId="65D0ADBF" w:rsidR="003F353A" w:rsidRPr="003F353A" w:rsidRDefault="003F353A" w:rsidP="003F353A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3F353A">
              <w:rPr>
                <w:b/>
                <w:bCs/>
              </w:rPr>
              <w:t>Developed documentation for common processes for both support staff and end-users.</w:t>
            </w:r>
            <w:r>
              <w:rPr>
                <w:b/>
                <w:bCs/>
              </w:rPr>
              <w:t xml:space="preserve"> </w:t>
            </w:r>
            <w:r w:rsidRPr="003F353A">
              <w:rPr>
                <w:b/>
                <w:bCs/>
              </w:rPr>
              <w:t xml:space="preserve">Handled a large volume of phone calls, </w:t>
            </w:r>
            <w:r w:rsidR="007123DB" w:rsidRPr="003F353A">
              <w:rPr>
                <w:b/>
                <w:bCs/>
              </w:rPr>
              <w:t>chat,</w:t>
            </w:r>
            <w:r w:rsidRPr="003F353A">
              <w:rPr>
                <w:b/>
                <w:bCs/>
              </w:rPr>
              <w:t xml:space="preserve"> and emails.</w:t>
            </w:r>
          </w:p>
          <w:p w14:paraId="6F27EF71" w14:textId="6A19C64C" w:rsidR="00B06A4F" w:rsidRPr="003F353A" w:rsidRDefault="00B06A4F" w:rsidP="00A57C15">
            <w:pPr>
              <w:pStyle w:val="ListParagraph"/>
              <w:rPr>
                <w:b/>
                <w:bCs/>
              </w:rPr>
            </w:pPr>
          </w:p>
          <w:p w14:paraId="6E92EBD7" w14:textId="5F690B06" w:rsidR="00B06A4F" w:rsidRPr="00A2012E" w:rsidRDefault="00B06A4F" w:rsidP="00A2012E">
            <w:pPr>
              <w:pStyle w:val="Heading1"/>
              <w:outlineLvl w:val="0"/>
              <w:rPr>
                <w:u w:val="single"/>
              </w:rPr>
            </w:pPr>
            <w:r w:rsidRPr="003F353A">
              <w:rPr>
                <w:u w:val="single"/>
              </w:rPr>
              <w:t>Education</w:t>
            </w:r>
          </w:p>
          <w:p w14:paraId="156E8E05" w14:textId="77777777" w:rsidR="00B06A4F" w:rsidRPr="00B06A4F" w:rsidRDefault="00B06A4F" w:rsidP="007C19E5">
            <w:pPr>
              <w:pStyle w:val="Heading2"/>
              <w:outlineLvl w:val="1"/>
            </w:pPr>
            <w:r w:rsidRPr="00B06A4F">
              <w:t>2014-2017</w:t>
            </w:r>
          </w:p>
          <w:p w14:paraId="4D4B137B" w14:textId="77777777" w:rsidR="00B06A4F" w:rsidRPr="00B06A4F" w:rsidRDefault="00B06A4F" w:rsidP="007C19E5">
            <w:pPr>
              <w:pStyle w:val="Heading2"/>
              <w:outlineLvl w:val="1"/>
            </w:pPr>
            <w:r w:rsidRPr="00B06A4F">
              <w:t>BSC (HONS) SPORT AND EXERCISE SCIENCE</w:t>
            </w:r>
          </w:p>
          <w:p w14:paraId="54374254" w14:textId="77777777" w:rsidR="00B06A4F" w:rsidRPr="00B06A4F" w:rsidRDefault="00B06A4F" w:rsidP="007C19E5">
            <w:pPr>
              <w:pStyle w:val="Heading2"/>
              <w:outlineLvl w:val="1"/>
            </w:pPr>
            <w:r w:rsidRPr="00B06A4F">
              <w:t>BUCKINGHAMSHIRE NEW UNIVERSITY – HIGH WYCOMBE, UK</w:t>
            </w:r>
          </w:p>
          <w:p w14:paraId="66F878E4" w14:textId="77777777" w:rsidR="00B06A4F" w:rsidRPr="004B63D2" w:rsidRDefault="00B06A4F" w:rsidP="00B06A4F">
            <w:pPr>
              <w:rPr>
                <w:b/>
                <w:bCs/>
                <w:u w:val="single"/>
              </w:rPr>
            </w:pPr>
          </w:p>
          <w:p w14:paraId="65429DA4" w14:textId="591241B7" w:rsidR="00B06A4F" w:rsidRPr="004B63D2" w:rsidRDefault="00B06A4F" w:rsidP="007C19E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  <w:u w:val="single"/>
              </w:rPr>
            </w:pPr>
            <w:r w:rsidRPr="004B63D2">
              <w:rPr>
                <w:b/>
                <w:bCs/>
                <w:u w:val="single"/>
              </w:rPr>
              <w:t>202</w:t>
            </w:r>
            <w:r w:rsidR="007C19E5" w:rsidRPr="004B63D2">
              <w:rPr>
                <w:b/>
                <w:bCs/>
                <w:u w:val="single"/>
              </w:rPr>
              <w:t xml:space="preserve">0 - 2021 Certificates </w:t>
            </w:r>
          </w:p>
          <w:p w14:paraId="47A67C1D" w14:textId="16221C5F" w:rsidR="00B06A4F" w:rsidRPr="00B06A4F" w:rsidRDefault="00B06A4F" w:rsidP="007C19E5">
            <w:pPr>
              <w:pStyle w:val="ListBullet"/>
            </w:pPr>
            <w:r w:rsidRPr="00B06A4F">
              <w:t>Google IT Support Professional Certificate</w:t>
            </w:r>
          </w:p>
          <w:p w14:paraId="4F6ABB6D" w14:textId="5E836112" w:rsidR="001335F2" w:rsidRPr="001335F2" w:rsidRDefault="00B06A4F" w:rsidP="007C19E5">
            <w:pPr>
              <w:pStyle w:val="ListBullet"/>
            </w:pPr>
            <w:r w:rsidRPr="00B06A4F">
              <w:t>IBM Applied AI Certificate</w:t>
            </w:r>
          </w:p>
          <w:p w14:paraId="2E394022" w14:textId="77777777" w:rsidR="00F36117" w:rsidRDefault="00F36117" w:rsidP="007C19E5">
            <w:pPr>
              <w:pStyle w:val="ListBullet"/>
            </w:pPr>
            <w:r w:rsidRPr="00F36117">
              <w:t>Google Professional Collaboration Engineer for Workspace</w:t>
            </w:r>
          </w:p>
          <w:p w14:paraId="1F0B7D56" w14:textId="196E0EC4" w:rsidR="007C19E5" w:rsidRDefault="007C19E5" w:rsidP="007C19E5">
            <w:pPr>
              <w:pStyle w:val="ListBullet"/>
            </w:pPr>
            <w:r>
              <w:t>Okta Workflow Certificate</w:t>
            </w:r>
          </w:p>
          <w:p w14:paraId="4709BF2F" w14:textId="77777777" w:rsidR="003F353A" w:rsidRDefault="003F353A" w:rsidP="003F353A">
            <w:pPr>
              <w:pStyle w:val="Heading1"/>
              <w:outlineLvl w:val="0"/>
              <w:rPr>
                <w:u w:val="single"/>
              </w:rPr>
            </w:pPr>
            <w:r w:rsidRPr="003F353A">
              <w:rPr>
                <w:u w:val="single"/>
              </w:rPr>
              <w:t>projects</w:t>
            </w:r>
          </w:p>
          <w:p w14:paraId="4CFB4A75" w14:textId="67C1FAE9" w:rsidR="003F353A" w:rsidRDefault="003F353A" w:rsidP="003F353A">
            <w:pPr>
              <w:spacing w:line="444" w:lineRule="auto"/>
              <w:ind w:left="-5" w:right="1878"/>
            </w:pPr>
            <w:r>
              <w:t xml:space="preserve">GitHub: </w:t>
            </w:r>
            <w:hyperlink r:id="rId7" w:history="1">
              <w:r w:rsidR="00DB21B3" w:rsidRPr="00DB21B3">
                <w:rPr>
                  <w:rStyle w:val="Hyperlink"/>
                </w:rPr>
                <w:t>https://github.com/ShahzebMahmood/Pingpong.git</w:t>
              </w:r>
            </w:hyperlink>
          </w:p>
          <w:p w14:paraId="1673D11B" w14:textId="77777777" w:rsidR="003F353A" w:rsidRDefault="003F353A" w:rsidP="003F353A">
            <w:pPr>
              <w:spacing w:line="444" w:lineRule="auto"/>
              <w:ind w:left="-5" w:right="1878"/>
              <w:rPr>
                <w:b/>
                <w:u w:val="single"/>
              </w:rPr>
            </w:pPr>
            <w:r>
              <w:rPr>
                <w:b/>
                <w:u w:val="single"/>
              </w:rPr>
              <w:t>IBM Chatbot and Image Classifier</w:t>
            </w:r>
          </w:p>
          <w:p w14:paraId="7429B785" w14:textId="77777777" w:rsidR="003F353A" w:rsidRDefault="003F353A" w:rsidP="003F353A">
            <w:pPr>
              <w:spacing w:line="444" w:lineRule="auto"/>
              <w:ind w:left="-5" w:right="1878"/>
            </w:pPr>
            <w:r>
              <w:t>As part of the IBM AI course, I had to build two solutions one was a chatbot for a flower company, Student Adviser and another was an Image classifier. The chatbot was integrated into Slack and Facebook.</w:t>
            </w:r>
          </w:p>
          <w:p w14:paraId="40891BC4" w14:textId="54FB330A" w:rsidR="003F353A" w:rsidRPr="003F353A" w:rsidRDefault="003F353A" w:rsidP="00DB21B3">
            <w:pPr>
              <w:spacing w:line="444" w:lineRule="auto"/>
              <w:ind w:right="1878"/>
              <w:rPr>
                <w:u w:val="single"/>
              </w:rPr>
            </w:pPr>
          </w:p>
        </w:tc>
      </w:tr>
    </w:tbl>
    <w:p w14:paraId="4B93AAC8" w14:textId="77777777" w:rsidR="009F4B58" w:rsidRPr="006E1507" w:rsidRDefault="009F4B58" w:rsidP="00CA2905"/>
    <w:sectPr w:rsidR="009F4B58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F13B" w14:textId="77777777" w:rsidR="00214E43" w:rsidRDefault="00214E43" w:rsidP="0068194B">
      <w:r>
        <w:separator/>
      </w:r>
    </w:p>
    <w:p w14:paraId="2EB342C5" w14:textId="77777777" w:rsidR="00214E43" w:rsidRDefault="00214E43"/>
    <w:p w14:paraId="2E154D58" w14:textId="77777777" w:rsidR="00214E43" w:rsidRDefault="00214E43"/>
  </w:endnote>
  <w:endnote w:type="continuationSeparator" w:id="0">
    <w:p w14:paraId="29E8EF23" w14:textId="77777777" w:rsidR="00214E43" w:rsidRDefault="00214E43" w:rsidP="0068194B">
      <w:r>
        <w:continuationSeparator/>
      </w:r>
    </w:p>
    <w:p w14:paraId="682AC9FC" w14:textId="77777777" w:rsidR="00214E43" w:rsidRDefault="00214E43"/>
    <w:p w14:paraId="4C93C933" w14:textId="77777777" w:rsidR="00214E43" w:rsidRDefault="00214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EFCB5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966B9" w14:textId="77777777" w:rsidR="00214E43" w:rsidRDefault="00214E43" w:rsidP="0068194B">
      <w:r>
        <w:separator/>
      </w:r>
    </w:p>
    <w:p w14:paraId="3036919D" w14:textId="77777777" w:rsidR="00214E43" w:rsidRDefault="00214E43"/>
    <w:p w14:paraId="387CF5AC" w14:textId="77777777" w:rsidR="00214E43" w:rsidRDefault="00214E43"/>
  </w:footnote>
  <w:footnote w:type="continuationSeparator" w:id="0">
    <w:p w14:paraId="1A8B3711" w14:textId="77777777" w:rsidR="00214E43" w:rsidRDefault="00214E43" w:rsidP="0068194B">
      <w:r>
        <w:continuationSeparator/>
      </w:r>
    </w:p>
    <w:p w14:paraId="69CC4F7B" w14:textId="77777777" w:rsidR="00214E43" w:rsidRDefault="00214E43"/>
    <w:p w14:paraId="5E120663" w14:textId="77777777" w:rsidR="00214E43" w:rsidRDefault="00214E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98052" w14:textId="77777777" w:rsidR="008246D6" w:rsidRDefault="00F476C4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5FE6DF" wp14:editId="3928D3F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BD4649E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BFB051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B46697"/>
    <w:multiLevelType w:val="hybridMultilevel"/>
    <w:tmpl w:val="5E72A9D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0F5724"/>
    <w:multiLevelType w:val="hybridMultilevel"/>
    <w:tmpl w:val="7152E3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366D2"/>
    <w:multiLevelType w:val="hybridMultilevel"/>
    <w:tmpl w:val="896A531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77357B"/>
    <w:multiLevelType w:val="hybridMultilevel"/>
    <w:tmpl w:val="CAD01A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4B63D0"/>
    <w:multiLevelType w:val="hybridMultilevel"/>
    <w:tmpl w:val="5586636C"/>
    <w:lvl w:ilvl="0" w:tplc="4AF89720">
      <w:start w:val="2018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833F0B"/>
    <w:multiLevelType w:val="hybridMultilevel"/>
    <w:tmpl w:val="74929A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C97D0D"/>
    <w:multiLevelType w:val="multilevel"/>
    <w:tmpl w:val="82E642BC"/>
    <w:lvl w:ilvl="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455" w:firstLine="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175" w:firstLine="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28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615" w:firstLine="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335" w:firstLine="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50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775" w:firstLine="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495" w:firstLine="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17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1D416B9F"/>
    <w:multiLevelType w:val="hybridMultilevel"/>
    <w:tmpl w:val="168ECB1C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37A2909"/>
    <w:multiLevelType w:val="hybridMultilevel"/>
    <w:tmpl w:val="EE7A5E5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2447A6A"/>
    <w:multiLevelType w:val="hybridMultilevel"/>
    <w:tmpl w:val="EFB6CE5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6652377"/>
    <w:multiLevelType w:val="hybridMultilevel"/>
    <w:tmpl w:val="88D28B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71AF9"/>
    <w:multiLevelType w:val="hybridMultilevel"/>
    <w:tmpl w:val="DBC6F0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85DD4"/>
    <w:multiLevelType w:val="hybridMultilevel"/>
    <w:tmpl w:val="EFB6CE5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17EB9"/>
    <w:multiLevelType w:val="hybridMultilevel"/>
    <w:tmpl w:val="BBF8B3F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55C66"/>
    <w:multiLevelType w:val="hybridMultilevel"/>
    <w:tmpl w:val="E092F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7"/>
  </w:num>
  <w:num w:numId="6">
    <w:abstractNumId w:val="3"/>
  </w:num>
  <w:num w:numId="7">
    <w:abstractNumId w:val="21"/>
  </w:num>
  <w:num w:numId="8">
    <w:abstractNumId w:val="2"/>
  </w:num>
  <w:num w:numId="9">
    <w:abstractNumId w:val="2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5"/>
  </w:num>
  <w:num w:numId="15">
    <w:abstractNumId w:val="20"/>
  </w:num>
  <w:num w:numId="16">
    <w:abstractNumId w:val="16"/>
  </w:num>
  <w:num w:numId="17">
    <w:abstractNumId w:val="14"/>
  </w:num>
  <w:num w:numId="18">
    <w:abstractNumId w:val="10"/>
  </w:num>
  <w:num w:numId="19">
    <w:abstractNumId w:val="18"/>
  </w:num>
  <w:num w:numId="20">
    <w:abstractNumId w:val="11"/>
  </w:num>
  <w:num w:numId="21">
    <w:abstractNumId w:val="22"/>
  </w:num>
  <w:num w:numId="22">
    <w:abstractNumId w:val="12"/>
  </w:num>
  <w:num w:numId="23">
    <w:abstractNumId w:val="24"/>
  </w:num>
  <w:num w:numId="24">
    <w:abstractNumId w:val="27"/>
  </w:num>
  <w:num w:numId="25">
    <w:abstractNumId w:val="15"/>
  </w:num>
  <w:num w:numId="26">
    <w:abstractNumId w:val="19"/>
  </w:num>
  <w:num w:numId="27">
    <w:abstractNumId w:val="28"/>
  </w:num>
  <w:num w:numId="28">
    <w:abstractNumId w:val="29"/>
  </w:num>
  <w:num w:numId="29">
    <w:abstractNumId w:val="13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3A"/>
    <w:rsid w:val="000001EF"/>
    <w:rsid w:val="00007322"/>
    <w:rsid w:val="00007728"/>
    <w:rsid w:val="00024584"/>
    <w:rsid w:val="00024730"/>
    <w:rsid w:val="00044D94"/>
    <w:rsid w:val="00055E95"/>
    <w:rsid w:val="0007021F"/>
    <w:rsid w:val="00074126"/>
    <w:rsid w:val="000B2BA5"/>
    <w:rsid w:val="000F2F8C"/>
    <w:rsid w:val="0010006E"/>
    <w:rsid w:val="001045A8"/>
    <w:rsid w:val="00114A91"/>
    <w:rsid w:val="001335F2"/>
    <w:rsid w:val="001418A3"/>
    <w:rsid w:val="001427E1"/>
    <w:rsid w:val="00154ED5"/>
    <w:rsid w:val="00163668"/>
    <w:rsid w:val="00171566"/>
    <w:rsid w:val="00174676"/>
    <w:rsid w:val="001755A8"/>
    <w:rsid w:val="00184014"/>
    <w:rsid w:val="00192008"/>
    <w:rsid w:val="00196DA5"/>
    <w:rsid w:val="001B42BE"/>
    <w:rsid w:val="001C0E68"/>
    <w:rsid w:val="001C4B6F"/>
    <w:rsid w:val="001D0BF1"/>
    <w:rsid w:val="001D1527"/>
    <w:rsid w:val="001E3120"/>
    <w:rsid w:val="001E7E0C"/>
    <w:rsid w:val="001F0BB0"/>
    <w:rsid w:val="001F4E6D"/>
    <w:rsid w:val="001F6140"/>
    <w:rsid w:val="00203573"/>
    <w:rsid w:val="0020597D"/>
    <w:rsid w:val="00213B4C"/>
    <w:rsid w:val="00214E43"/>
    <w:rsid w:val="00222D32"/>
    <w:rsid w:val="002253B0"/>
    <w:rsid w:val="00236D54"/>
    <w:rsid w:val="00241D8C"/>
    <w:rsid w:val="00241FDB"/>
    <w:rsid w:val="0024720C"/>
    <w:rsid w:val="002617AE"/>
    <w:rsid w:val="00262E50"/>
    <w:rsid w:val="002638D0"/>
    <w:rsid w:val="002647D3"/>
    <w:rsid w:val="00275EAE"/>
    <w:rsid w:val="0027640D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4ABA"/>
    <w:rsid w:val="003E4F4F"/>
    <w:rsid w:val="003F1D5F"/>
    <w:rsid w:val="003F353A"/>
    <w:rsid w:val="00405128"/>
    <w:rsid w:val="00406CFF"/>
    <w:rsid w:val="00416B25"/>
    <w:rsid w:val="00420592"/>
    <w:rsid w:val="004319E0"/>
    <w:rsid w:val="00437E8C"/>
    <w:rsid w:val="00440225"/>
    <w:rsid w:val="00441E8B"/>
    <w:rsid w:val="004533D6"/>
    <w:rsid w:val="004726BC"/>
    <w:rsid w:val="00474105"/>
    <w:rsid w:val="00480E6E"/>
    <w:rsid w:val="00486277"/>
    <w:rsid w:val="00494CF6"/>
    <w:rsid w:val="00495F8D"/>
    <w:rsid w:val="004A1B3A"/>
    <w:rsid w:val="004A1FAE"/>
    <w:rsid w:val="004A32FF"/>
    <w:rsid w:val="004B06EB"/>
    <w:rsid w:val="004B63D2"/>
    <w:rsid w:val="004B6AD0"/>
    <w:rsid w:val="004C2D5D"/>
    <w:rsid w:val="004C33E1"/>
    <w:rsid w:val="004C7657"/>
    <w:rsid w:val="004E01EB"/>
    <w:rsid w:val="004E0B9A"/>
    <w:rsid w:val="004E2794"/>
    <w:rsid w:val="00503FC1"/>
    <w:rsid w:val="00510392"/>
    <w:rsid w:val="00513E2A"/>
    <w:rsid w:val="00517BCD"/>
    <w:rsid w:val="00566A35"/>
    <w:rsid w:val="0056701E"/>
    <w:rsid w:val="005740D7"/>
    <w:rsid w:val="005A0F26"/>
    <w:rsid w:val="005A1B10"/>
    <w:rsid w:val="005A45B7"/>
    <w:rsid w:val="005A6850"/>
    <w:rsid w:val="005B1B1B"/>
    <w:rsid w:val="005C344F"/>
    <w:rsid w:val="005C5932"/>
    <w:rsid w:val="005D3CA7"/>
    <w:rsid w:val="005D4CC1"/>
    <w:rsid w:val="005F4B91"/>
    <w:rsid w:val="005F55D2"/>
    <w:rsid w:val="00620E5B"/>
    <w:rsid w:val="0062312F"/>
    <w:rsid w:val="00625F2C"/>
    <w:rsid w:val="006618E9"/>
    <w:rsid w:val="006725F9"/>
    <w:rsid w:val="0068194B"/>
    <w:rsid w:val="00682732"/>
    <w:rsid w:val="00683AC1"/>
    <w:rsid w:val="00692703"/>
    <w:rsid w:val="006A1962"/>
    <w:rsid w:val="006B5D48"/>
    <w:rsid w:val="006B7D7B"/>
    <w:rsid w:val="006C1A5E"/>
    <w:rsid w:val="006C1A62"/>
    <w:rsid w:val="006E1507"/>
    <w:rsid w:val="006F5860"/>
    <w:rsid w:val="007123DB"/>
    <w:rsid w:val="00712D8B"/>
    <w:rsid w:val="007273B7"/>
    <w:rsid w:val="00733E0A"/>
    <w:rsid w:val="0074403D"/>
    <w:rsid w:val="00746D44"/>
    <w:rsid w:val="007538DC"/>
    <w:rsid w:val="00757803"/>
    <w:rsid w:val="00761611"/>
    <w:rsid w:val="0079206B"/>
    <w:rsid w:val="00796076"/>
    <w:rsid w:val="007B1CF7"/>
    <w:rsid w:val="007C0566"/>
    <w:rsid w:val="007C19E5"/>
    <w:rsid w:val="007C606B"/>
    <w:rsid w:val="007C6CAD"/>
    <w:rsid w:val="007E6A61"/>
    <w:rsid w:val="00801140"/>
    <w:rsid w:val="00803404"/>
    <w:rsid w:val="008246D6"/>
    <w:rsid w:val="00834955"/>
    <w:rsid w:val="0085066C"/>
    <w:rsid w:val="00855B59"/>
    <w:rsid w:val="00860461"/>
    <w:rsid w:val="0086487C"/>
    <w:rsid w:val="00870B20"/>
    <w:rsid w:val="00872FF7"/>
    <w:rsid w:val="00876691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3160"/>
    <w:rsid w:val="009571D8"/>
    <w:rsid w:val="009650EA"/>
    <w:rsid w:val="0097790C"/>
    <w:rsid w:val="0098506E"/>
    <w:rsid w:val="009916FD"/>
    <w:rsid w:val="009A0508"/>
    <w:rsid w:val="009A3416"/>
    <w:rsid w:val="009A44CE"/>
    <w:rsid w:val="009C4DFC"/>
    <w:rsid w:val="009D44F8"/>
    <w:rsid w:val="009E3160"/>
    <w:rsid w:val="009F220C"/>
    <w:rsid w:val="009F3B05"/>
    <w:rsid w:val="009F4931"/>
    <w:rsid w:val="009F4B58"/>
    <w:rsid w:val="00A14534"/>
    <w:rsid w:val="00A16DAA"/>
    <w:rsid w:val="00A2012E"/>
    <w:rsid w:val="00A224AD"/>
    <w:rsid w:val="00A24162"/>
    <w:rsid w:val="00A25023"/>
    <w:rsid w:val="00A270EA"/>
    <w:rsid w:val="00A339EB"/>
    <w:rsid w:val="00A34BA2"/>
    <w:rsid w:val="00A36F27"/>
    <w:rsid w:val="00A373BD"/>
    <w:rsid w:val="00A42E32"/>
    <w:rsid w:val="00A46E63"/>
    <w:rsid w:val="00A51DC5"/>
    <w:rsid w:val="00A53DE1"/>
    <w:rsid w:val="00A5714C"/>
    <w:rsid w:val="00A57C15"/>
    <w:rsid w:val="00A615E1"/>
    <w:rsid w:val="00A755E8"/>
    <w:rsid w:val="00A93A5D"/>
    <w:rsid w:val="00AB32F8"/>
    <w:rsid w:val="00AB610B"/>
    <w:rsid w:val="00AC2ED5"/>
    <w:rsid w:val="00AD360E"/>
    <w:rsid w:val="00AD40FB"/>
    <w:rsid w:val="00AD782D"/>
    <w:rsid w:val="00AE7650"/>
    <w:rsid w:val="00B06A4F"/>
    <w:rsid w:val="00B10EBE"/>
    <w:rsid w:val="00B236F1"/>
    <w:rsid w:val="00B302A1"/>
    <w:rsid w:val="00B50F99"/>
    <w:rsid w:val="00B51D1B"/>
    <w:rsid w:val="00B540F4"/>
    <w:rsid w:val="00B56624"/>
    <w:rsid w:val="00B60FD0"/>
    <w:rsid w:val="00B622DF"/>
    <w:rsid w:val="00B6332A"/>
    <w:rsid w:val="00B81760"/>
    <w:rsid w:val="00B8494C"/>
    <w:rsid w:val="00BA1546"/>
    <w:rsid w:val="00BB1A06"/>
    <w:rsid w:val="00BB4E51"/>
    <w:rsid w:val="00BD431F"/>
    <w:rsid w:val="00BE423E"/>
    <w:rsid w:val="00BF61AC"/>
    <w:rsid w:val="00C47FA6"/>
    <w:rsid w:val="00C57FC6"/>
    <w:rsid w:val="00C612A5"/>
    <w:rsid w:val="00C66A7D"/>
    <w:rsid w:val="00C779DA"/>
    <w:rsid w:val="00C814F7"/>
    <w:rsid w:val="00CA2905"/>
    <w:rsid w:val="00CA4B4D"/>
    <w:rsid w:val="00CB35C3"/>
    <w:rsid w:val="00CB60C4"/>
    <w:rsid w:val="00CB77B4"/>
    <w:rsid w:val="00CD323D"/>
    <w:rsid w:val="00CE4030"/>
    <w:rsid w:val="00CE64B3"/>
    <w:rsid w:val="00CF1A49"/>
    <w:rsid w:val="00D0630C"/>
    <w:rsid w:val="00D0741E"/>
    <w:rsid w:val="00D22A49"/>
    <w:rsid w:val="00D243A9"/>
    <w:rsid w:val="00D305E5"/>
    <w:rsid w:val="00D37CD3"/>
    <w:rsid w:val="00D66A52"/>
    <w:rsid w:val="00D66EFA"/>
    <w:rsid w:val="00D72A2D"/>
    <w:rsid w:val="00D9521A"/>
    <w:rsid w:val="00DA33E7"/>
    <w:rsid w:val="00DA3914"/>
    <w:rsid w:val="00DA59AA"/>
    <w:rsid w:val="00DB21B3"/>
    <w:rsid w:val="00DB6915"/>
    <w:rsid w:val="00DB7E1E"/>
    <w:rsid w:val="00DC1B78"/>
    <w:rsid w:val="00DC2A2F"/>
    <w:rsid w:val="00DC600B"/>
    <w:rsid w:val="00DD53FE"/>
    <w:rsid w:val="00DE0FAA"/>
    <w:rsid w:val="00DE136D"/>
    <w:rsid w:val="00DE6534"/>
    <w:rsid w:val="00DF4D6C"/>
    <w:rsid w:val="00E00D02"/>
    <w:rsid w:val="00E01923"/>
    <w:rsid w:val="00E14498"/>
    <w:rsid w:val="00E21829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1AEC"/>
    <w:rsid w:val="00F24884"/>
    <w:rsid w:val="00F36117"/>
    <w:rsid w:val="00F44AFE"/>
    <w:rsid w:val="00F476C4"/>
    <w:rsid w:val="00F61DF9"/>
    <w:rsid w:val="00F81960"/>
    <w:rsid w:val="00F8769D"/>
    <w:rsid w:val="00F9034B"/>
    <w:rsid w:val="00F9350C"/>
    <w:rsid w:val="00F94EB5"/>
    <w:rsid w:val="00F9624D"/>
    <w:rsid w:val="00FB31C1"/>
    <w:rsid w:val="00FB58F2"/>
    <w:rsid w:val="00FC6AEA"/>
    <w:rsid w:val="00FD3D13"/>
    <w:rsid w:val="00FE55A2"/>
    <w:rsid w:val="00FF222B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340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9E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F5860"/>
    <w:pPr>
      <w:keepNext/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F5860"/>
    <w:pPr>
      <w:keepNext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5860"/>
    <w:pPr>
      <w:keepNext/>
      <w:keepLines/>
      <w:spacing w:line="480" w:lineRule="auto"/>
      <w:jc w:val="center"/>
      <w:outlineLvl w:val="3"/>
    </w:pPr>
    <w:rPr>
      <w:rFonts w:eastAsiaTheme="majorEastAsia" w:cstheme="majorBidi"/>
      <w:b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F7FA0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99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860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860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99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99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semiHidden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5860"/>
    <w:rPr>
      <w:rFonts w:eastAsiaTheme="majorEastAsia" w:cstheme="majorBidi"/>
      <w:b/>
      <w:iCs/>
      <w:color w:val="262626" w:themeColor="text1" w:themeTint="D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qFormat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99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A1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hahzebMahmood/Pingpong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hzebMahmood\AppData\Roaming\Microsoft\Templates\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0D64214CFA417B8E7D637EF0B13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7D10D-71A5-49FF-BD29-641C62D2288D}"/>
      </w:docPartPr>
      <w:docPartBody>
        <w:p w:rsidR="007E3029" w:rsidRDefault="001D2B88">
          <w:pPr>
            <w:pStyle w:val="950D64214CFA417B8E7D637EF0B13151"/>
          </w:pPr>
          <w:r w:rsidRPr="00F9034B">
            <w:rPr>
              <w:lang w:val="fr-FR"/>
            </w:rPr>
            <w:t>·</w:t>
          </w:r>
        </w:p>
      </w:docPartBody>
    </w:docPart>
    <w:docPart>
      <w:docPartPr>
        <w:name w:val="BFB3A530931645D5B632FEBA946BB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051E2-C914-4A5E-A0B5-48EA013F9881}"/>
      </w:docPartPr>
      <w:docPartBody>
        <w:p w:rsidR="007E3029" w:rsidRDefault="001D2B88">
          <w:pPr>
            <w:pStyle w:val="BFB3A530931645D5B632FEBA946BB942"/>
          </w:pPr>
          <w:r w:rsidRPr="00F9034B">
            <w:rPr>
              <w:lang w:val="fr-FR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99"/>
    <w:rsid w:val="000F5099"/>
    <w:rsid w:val="001D2B88"/>
    <w:rsid w:val="0029372E"/>
    <w:rsid w:val="005C2C8A"/>
    <w:rsid w:val="007E3029"/>
    <w:rsid w:val="0097794D"/>
    <w:rsid w:val="00992DF9"/>
    <w:rsid w:val="00A426FE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99"/>
    <w:qFormat/>
    <w:rPr>
      <w:b/>
      <w:iCs/>
      <w:color w:val="262626" w:themeColor="text1" w:themeTint="D9"/>
    </w:rPr>
  </w:style>
  <w:style w:type="paragraph" w:customStyle="1" w:styleId="950D64214CFA417B8E7D637EF0B13151">
    <w:name w:val="950D64214CFA417B8E7D637EF0B13151"/>
  </w:style>
  <w:style w:type="paragraph" w:customStyle="1" w:styleId="BFB3A530931645D5B632FEBA946BB942">
    <w:name w:val="BFB3A530931645D5B632FEBA946BB942"/>
  </w:style>
  <w:style w:type="character" w:styleId="SubtleReference">
    <w:name w:val="Subtle Reference"/>
    <w:basedOn w:val="DefaultParagraphFont"/>
    <w:uiPriority w:val="99"/>
    <w:qFormat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99"/>
    <w:qFormat/>
    <w:pPr>
      <w:numPr>
        <w:numId w:val="1"/>
      </w:numPr>
      <w:spacing w:after="0" w:line="240" w:lineRule="auto"/>
    </w:pPr>
    <w:rPr>
      <w:rFonts w:eastAsiaTheme="minorHAnsi"/>
      <w:color w:val="595959" w:themeColor="text1" w:themeTint="A6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Accounting resume.dotx</Template>
  <TotalTime>0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2022-02-12T20:58:00Z</dcterms:created>
  <dcterms:modified xsi:type="dcterms:W3CDTF">2022-02-12T20:58:00Z</dcterms:modified>
  <cp:category/>
</cp:coreProperties>
</file>